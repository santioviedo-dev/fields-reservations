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58B72" w14:textId="77777777" w:rsidR="00952F7D" w:rsidRDefault="00DF198B" w:rsidP="00DF198B">
      <w:pPr>
        <w:pStyle w:val="Delimitadorgrfico"/>
      </w:pPr>
      <w:bookmarkStart w:id="0" w:name="_Hlk170377252"/>
      <w:bookmarkEnd w:id="0"/>
      <w:r w:rsidRPr="004909D9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7BBB1FD7" wp14:editId="54C1823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763125"/>
            <wp:effectExtent l="0" t="0" r="0" b="9525"/>
            <wp:wrapNone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76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0B0B40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08C38ACE" w14:textId="77777777" w:rsidR="00DF198B" w:rsidRDefault="00DF198B"/>
        </w:tc>
      </w:tr>
      <w:tr w:rsidR="00DF198B" w14:paraId="30A05689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5F6B341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4478821" w14:textId="63211C7D" w:rsidR="00DF198B" w:rsidRPr="00DF198B" w:rsidRDefault="00CD2E45" w:rsidP="00874FE7">
            <w:pPr>
              <w:pStyle w:val="Ttulo1"/>
            </w:pPr>
            <w:r>
              <w:t>Programación Web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73E005A" w14:textId="77777777" w:rsidR="00DF198B" w:rsidRDefault="00DF198B"/>
        </w:tc>
      </w:tr>
      <w:tr w:rsidR="00DF198B" w14:paraId="43AC138C" w14:textId="77777777" w:rsidTr="00185F4A">
        <w:trPr>
          <w:trHeight w:val="1837"/>
        </w:trPr>
        <w:tc>
          <w:tcPr>
            <w:tcW w:w="1170" w:type="dxa"/>
          </w:tcPr>
          <w:p w14:paraId="12249772" w14:textId="77777777" w:rsidR="00DF198B" w:rsidRDefault="00DF198B"/>
        </w:tc>
        <w:tc>
          <w:tcPr>
            <w:tcW w:w="8460" w:type="dxa"/>
            <w:gridSpan w:val="7"/>
          </w:tcPr>
          <w:p w14:paraId="20D2A371" w14:textId="77777777" w:rsidR="00DF198B" w:rsidRDefault="00DF198B"/>
        </w:tc>
        <w:tc>
          <w:tcPr>
            <w:tcW w:w="1160" w:type="dxa"/>
          </w:tcPr>
          <w:p w14:paraId="4BD4F447" w14:textId="77777777" w:rsidR="00DF198B" w:rsidRDefault="00DF198B"/>
        </w:tc>
      </w:tr>
      <w:tr w:rsidR="00DF198B" w14:paraId="7885C895" w14:textId="77777777" w:rsidTr="00185F4A">
        <w:trPr>
          <w:trHeight w:val="929"/>
        </w:trPr>
        <w:tc>
          <w:tcPr>
            <w:tcW w:w="2397" w:type="dxa"/>
            <w:gridSpan w:val="4"/>
          </w:tcPr>
          <w:p w14:paraId="3B76ADD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2F7CBA0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74B8DA6" w14:textId="77777777" w:rsidR="00DF198B" w:rsidRDefault="00DF198B"/>
        </w:tc>
      </w:tr>
      <w:tr w:rsidR="00DF198B" w14:paraId="0152AD1A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F6CED92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0E2D42D" w14:textId="0DA7CE05" w:rsidR="00DF198B" w:rsidRPr="00CD2E45" w:rsidRDefault="00007168" w:rsidP="00874FE7">
            <w:pPr>
              <w:pStyle w:val="Ttulo2"/>
              <w:rPr>
                <w:sz w:val="44"/>
                <w:szCs w:val="44"/>
              </w:rPr>
            </w:pPr>
            <w:r>
              <w:rPr>
                <w:sz w:val="52"/>
                <w:szCs w:val="52"/>
              </w:rPr>
              <w:t>ENTRE AMIGOS</w:t>
            </w:r>
          </w:p>
        </w:tc>
        <w:tc>
          <w:tcPr>
            <w:tcW w:w="2398" w:type="dxa"/>
            <w:gridSpan w:val="4"/>
          </w:tcPr>
          <w:p w14:paraId="28F2AFE5" w14:textId="77777777" w:rsidR="00DF198B" w:rsidRDefault="00DF198B"/>
        </w:tc>
      </w:tr>
      <w:tr w:rsidR="00DF198B" w14:paraId="541112B7" w14:textId="77777777" w:rsidTr="00CD7613">
        <w:trPr>
          <w:trHeight w:val="8172"/>
        </w:trPr>
        <w:tc>
          <w:tcPr>
            <w:tcW w:w="2397" w:type="dxa"/>
            <w:gridSpan w:val="4"/>
            <w:vAlign w:val="bottom"/>
          </w:tcPr>
          <w:p w14:paraId="5BC767CE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BE62DDF" w14:textId="4A3162C5" w:rsidR="00DF198B" w:rsidRPr="00DF198B" w:rsidRDefault="00CD2E45" w:rsidP="00874FE7">
            <w:pPr>
              <w:pStyle w:val="Ttulo3"/>
            </w:pPr>
            <w:r>
              <w:t>0</w:t>
            </w:r>
            <w:r w:rsidR="00007168">
              <w:t>9</w:t>
            </w:r>
            <w:r>
              <w:t>/</w:t>
            </w:r>
            <w:r w:rsidR="00007168">
              <w:t>10</w:t>
            </w:r>
            <w:r>
              <w:t>/2024</w:t>
            </w:r>
          </w:p>
          <w:p w14:paraId="187A6F66" w14:textId="77777777" w:rsidR="00874FE7" w:rsidRPr="00DF198B" w:rsidRDefault="00AD7E7A" w:rsidP="00874FE7">
            <w:pPr>
              <w:pStyle w:val="Ttulo3"/>
            </w:pPr>
            <w:sdt>
              <w:sdtPr>
                <w:id w:val="-1516760087"/>
                <w:placeholder>
                  <w:docPart w:val="FEB611A2FC02472E9AAD19CB3ED706D0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rPr>
                    <w:lang w:bidi="es-ES"/>
                  </w:rPr>
                  <w:t>—</w:t>
                </w:r>
              </w:sdtContent>
            </w:sdt>
          </w:p>
          <w:p w14:paraId="6949C6F5" w14:textId="77777777" w:rsidR="00CD2E45" w:rsidRDefault="00CD2E45" w:rsidP="00874FE7">
            <w:pPr>
              <w:pStyle w:val="Ttulo3"/>
            </w:pPr>
            <w:r>
              <w:t>Programación y Análisis</w:t>
            </w:r>
          </w:p>
          <w:p w14:paraId="2C10560D" w14:textId="77072CAC" w:rsidR="00DF198B" w:rsidRPr="00DF198B" w:rsidRDefault="00CD2E45" w:rsidP="00874FE7">
            <w:pPr>
              <w:pStyle w:val="Ttulo3"/>
            </w:pPr>
            <w:r>
              <w:t>de Sistemas</w:t>
            </w:r>
          </w:p>
          <w:p w14:paraId="09C1FAD5" w14:textId="77777777" w:rsidR="00DF198B" w:rsidRPr="00DF198B" w:rsidRDefault="00AD7E7A" w:rsidP="00874FE7">
            <w:pPr>
              <w:pStyle w:val="Ttulo3"/>
            </w:pPr>
            <w:sdt>
              <w:sdtPr>
                <w:id w:val="1492440299"/>
                <w:placeholder>
                  <w:docPart w:val="14A13A2AEB134B2B99BF9F7C3686FAC1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rPr>
                    <w:lang w:bidi="es-ES"/>
                  </w:rPr>
                  <w:t>—</w:t>
                </w:r>
              </w:sdtContent>
            </w:sdt>
          </w:p>
          <w:p w14:paraId="71C06324" w14:textId="1F153105" w:rsidR="00DF198B" w:rsidRDefault="00AD606C" w:rsidP="00874FE7">
            <w:pPr>
              <w:pStyle w:val="Ttulo3"/>
            </w:pPr>
            <w:r>
              <w:t xml:space="preserve">Prof. </w:t>
            </w:r>
            <w:r w:rsidR="00CD2E45">
              <w:t xml:space="preserve">Marcos Rafael </w:t>
            </w:r>
            <w:proofErr w:type="spellStart"/>
            <w:r w:rsidR="00CD2E45">
              <w:t>Nuñez</w:t>
            </w:r>
            <w:proofErr w:type="spellEnd"/>
          </w:p>
          <w:p w14:paraId="7CA84AE5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5F4E25E8" w14:textId="77777777" w:rsidR="00DF198B" w:rsidRDefault="00DF198B" w:rsidP="00DF198B">
            <w:pPr>
              <w:jc w:val="center"/>
            </w:pPr>
          </w:p>
        </w:tc>
      </w:tr>
      <w:tr w:rsidR="00DF198B" w14:paraId="38DF81B8" w14:textId="77777777" w:rsidTr="00185F4A">
        <w:tc>
          <w:tcPr>
            <w:tcW w:w="2340" w:type="dxa"/>
            <w:gridSpan w:val="3"/>
          </w:tcPr>
          <w:p w14:paraId="2E07E3BA" w14:textId="77777777" w:rsidR="00DF198B" w:rsidRDefault="00DF198B"/>
        </w:tc>
        <w:tc>
          <w:tcPr>
            <w:tcW w:w="6120" w:type="dxa"/>
            <w:gridSpan w:val="3"/>
          </w:tcPr>
          <w:p w14:paraId="7FB829F6" w14:textId="77777777" w:rsidR="00DF198B" w:rsidRDefault="00DF198B"/>
        </w:tc>
        <w:tc>
          <w:tcPr>
            <w:tcW w:w="2330" w:type="dxa"/>
            <w:gridSpan w:val="3"/>
          </w:tcPr>
          <w:p w14:paraId="572EC8F0" w14:textId="77777777" w:rsidR="00DF198B" w:rsidRDefault="00DF198B"/>
        </w:tc>
      </w:tr>
    </w:tbl>
    <w:p w14:paraId="71804436" w14:textId="77777777" w:rsidR="00DF198B" w:rsidRDefault="00DF198B"/>
    <w:p w14:paraId="6F070797" w14:textId="5E59E99C" w:rsidR="0048120C" w:rsidRPr="00752E94" w:rsidRDefault="00CD2E45" w:rsidP="00752E94">
      <w:pPr>
        <w:pStyle w:val="Estiloindice"/>
      </w:pPr>
      <w:r w:rsidRPr="00CD2E45">
        <w:rPr>
          <w:sz w:val="32"/>
          <w:szCs w:val="32"/>
        </w:rPr>
        <w:br w:type="page"/>
      </w:r>
      <w:r w:rsidR="00752E94">
        <w:lastRenderedPageBreak/>
        <w:t>INTRODUCCIÓN</w:t>
      </w:r>
    </w:p>
    <w:p w14:paraId="50167402" w14:textId="77777777" w:rsidR="00CD2E45" w:rsidRDefault="00CD2E45" w:rsidP="00CD2E45"/>
    <w:p w14:paraId="65481D89" w14:textId="6BB8D3C5" w:rsidR="00CD2E45" w:rsidRPr="003C7A56" w:rsidRDefault="00383B38" w:rsidP="00CD2E45">
      <w:pPr>
        <w:jc w:val="both"/>
        <w:rPr>
          <w:rFonts w:ascii="Arial" w:hAnsi="Arial" w:cs="Arial"/>
          <w:color w:val="000000" w:themeColor="text1"/>
        </w:rPr>
      </w:pPr>
      <w:r w:rsidRPr="003C7A56">
        <w:rPr>
          <w:rFonts w:ascii="Arial" w:hAnsi="Arial" w:cs="Arial"/>
          <w:color w:val="000000" w:themeColor="text1"/>
        </w:rPr>
        <w:t>Este</w:t>
      </w:r>
      <w:r w:rsidR="003E79A2" w:rsidRPr="003C7A56">
        <w:rPr>
          <w:rFonts w:ascii="Arial" w:hAnsi="Arial" w:cs="Arial"/>
          <w:color w:val="000000" w:themeColor="text1"/>
        </w:rPr>
        <w:t xml:space="preserve"> </w:t>
      </w:r>
      <w:r w:rsidRPr="003C7A56">
        <w:rPr>
          <w:rFonts w:ascii="Arial" w:hAnsi="Arial" w:cs="Arial"/>
          <w:color w:val="000000" w:themeColor="text1"/>
        </w:rPr>
        <w:t>es un proyecto de sistema</w:t>
      </w:r>
      <w:r w:rsidR="003E79A2" w:rsidRPr="003C7A56">
        <w:rPr>
          <w:rFonts w:ascii="Arial" w:hAnsi="Arial" w:cs="Arial"/>
          <w:color w:val="000000" w:themeColor="text1"/>
        </w:rPr>
        <w:t xml:space="preserve"> para </w:t>
      </w:r>
      <w:r w:rsidR="00007168">
        <w:rPr>
          <w:rFonts w:ascii="Arial" w:hAnsi="Arial" w:cs="Arial"/>
          <w:color w:val="000000" w:themeColor="text1"/>
        </w:rPr>
        <w:t>el complejo de fútbol “Entre Amigos”</w:t>
      </w:r>
      <w:r w:rsidR="003E79A2" w:rsidRPr="003C7A56">
        <w:rPr>
          <w:rFonts w:ascii="Arial" w:hAnsi="Arial" w:cs="Arial"/>
          <w:color w:val="000000" w:themeColor="text1"/>
        </w:rPr>
        <w:t xml:space="preserve">, el cual se enfoca en desarrollar un sistema web para </w:t>
      </w:r>
      <w:r w:rsidRPr="003C7A56">
        <w:rPr>
          <w:rFonts w:ascii="Arial" w:hAnsi="Arial" w:cs="Arial"/>
          <w:color w:val="000000" w:themeColor="text1"/>
        </w:rPr>
        <w:t>brindar información sobre</w:t>
      </w:r>
      <w:r w:rsidR="00752E94">
        <w:rPr>
          <w:rFonts w:ascii="Arial" w:hAnsi="Arial" w:cs="Arial"/>
          <w:color w:val="000000" w:themeColor="text1"/>
        </w:rPr>
        <w:t xml:space="preserve"> el complejo</w:t>
      </w:r>
      <w:r w:rsidRPr="003C7A56">
        <w:rPr>
          <w:rFonts w:ascii="Arial" w:hAnsi="Arial" w:cs="Arial"/>
          <w:color w:val="000000" w:themeColor="text1"/>
        </w:rPr>
        <w:t xml:space="preserve"> y automatizar </w:t>
      </w:r>
      <w:r w:rsidR="00752E94">
        <w:rPr>
          <w:rFonts w:ascii="Arial" w:hAnsi="Arial" w:cs="Arial"/>
          <w:color w:val="000000" w:themeColor="text1"/>
        </w:rPr>
        <w:t>las reservas de turnos</w:t>
      </w:r>
      <w:r w:rsidR="003E79A2" w:rsidRPr="003C7A56">
        <w:rPr>
          <w:rFonts w:ascii="Arial" w:hAnsi="Arial" w:cs="Arial"/>
          <w:color w:val="000000" w:themeColor="text1"/>
        </w:rPr>
        <w:t xml:space="preserve">. Este sistema tiene como objetivo principal agilizar y simplificar el proceso de </w:t>
      </w:r>
      <w:r w:rsidR="00752E94">
        <w:rPr>
          <w:rFonts w:ascii="Arial" w:hAnsi="Arial" w:cs="Arial"/>
          <w:color w:val="000000" w:themeColor="text1"/>
        </w:rPr>
        <w:t>reserva, permitiendo a los empleados administrar más eficientemente los turnos, clientes y canchas.</w:t>
      </w:r>
    </w:p>
    <w:p w14:paraId="6A7F7BC9" w14:textId="77777777" w:rsidR="00B830B9" w:rsidRDefault="00B830B9" w:rsidP="00383B38">
      <w:pPr>
        <w:rPr>
          <w:color w:val="476166" w:themeColor="accent1"/>
          <w:sz w:val="36"/>
          <w:szCs w:val="36"/>
        </w:rPr>
      </w:pPr>
    </w:p>
    <w:p w14:paraId="5E1596D9" w14:textId="77777777" w:rsidR="00B830B9" w:rsidRDefault="00B830B9" w:rsidP="00383B38">
      <w:pPr>
        <w:rPr>
          <w:color w:val="476166" w:themeColor="accent1"/>
          <w:sz w:val="36"/>
          <w:szCs w:val="36"/>
        </w:rPr>
      </w:pPr>
    </w:p>
    <w:p w14:paraId="6945CC3A" w14:textId="37BCB918" w:rsidR="00383B38" w:rsidRDefault="00383B38" w:rsidP="00D00665">
      <w:pPr>
        <w:pStyle w:val="Estiloindice"/>
      </w:pPr>
      <w:r>
        <w:t>MAPA DE IDEAS</w:t>
      </w:r>
    </w:p>
    <w:p w14:paraId="15ADF168" w14:textId="77777777" w:rsidR="00383B38" w:rsidRDefault="00383B38" w:rsidP="00383B38">
      <w:pPr>
        <w:rPr>
          <w:color w:val="476166" w:themeColor="accent1"/>
          <w:sz w:val="36"/>
          <w:szCs w:val="36"/>
        </w:rPr>
      </w:pPr>
    </w:p>
    <w:p w14:paraId="69F9CDE2" w14:textId="40A811D6" w:rsidR="00383B38" w:rsidRPr="003C7A56" w:rsidRDefault="00383B38" w:rsidP="00383B38">
      <w:pPr>
        <w:rPr>
          <w:rFonts w:ascii="Arial" w:hAnsi="Arial" w:cs="Arial"/>
          <w:color w:val="000000" w:themeColor="text1"/>
        </w:rPr>
      </w:pPr>
      <w:r w:rsidRPr="003C7A56">
        <w:rPr>
          <w:rFonts w:ascii="Arial" w:hAnsi="Arial" w:cs="Arial"/>
          <w:color w:val="000000" w:themeColor="text1"/>
        </w:rPr>
        <w:t xml:space="preserve">Este mapa representa de forma conceptual las distintas secciones que tendrá el sitio web. </w:t>
      </w:r>
    </w:p>
    <w:p w14:paraId="24EF3D78" w14:textId="77777777" w:rsidR="00383B38" w:rsidRDefault="00383B38" w:rsidP="00383B38">
      <w:pPr>
        <w:rPr>
          <w:color w:val="000000" w:themeColor="text1"/>
        </w:rPr>
      </w:pPr>
    </w:p>
    <w:p w14:paraId="2B503FB0" w14:textId="47D8C7BD" w:rsidR="00383B38" w:rsidRDefault="00383B38" w:rsidP="00383B38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A1094E4" wp14:editId="6F9CF3D1">
            <wp:extent cx="3819122" cy="4177686"/>
            <wp:effectExtent l="0" t="0" r="0" b="0"/>
            <wp:docPr id="1894227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27029" name="Imagen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122" cy="417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16CE" w14:textId="77777777" w:rsidR="000E2EC1" w:rsidRDefault="000E2EC1">
      <w:pPr>
        <w:rPr>
          <w:color w:val="476166" w:themeColor="accent1"/>
          <w:sz w:val="36"/>
          <w:szCs w:val="36"/>
        </w:rPr>
      </w:pPr>
      <w:r>
        <w:rPr>
          <w:color w:val="476166" w:themeColor="accent1"/>
          <w:sz w:val="36"/>
          <w:szCs w:val="36"/>
        </w:rPr>
        <w:br w:type="page"/>
      </w:r>
    </w:p>
    <w:p w14:paraId="70BEDAC9" w14:textId="50743A6C" w:rsidR="000E2EC1" w:rsidRDefault="000E2EC1" w:rsidP="00D00665">
      <w:pPr>
        <w:pStyle w:val="Estiloindice"/>
      </w:pPr>
      <w:r>
        <w:lastRenderedPageBreak/>
        <w:t>MAPA DE SITIO</w:t>
      </w:r>
    </w:p>
    <w:p w14:paraId="64446B74" w14:textId="77777777" w:rsidR="00383B38" w:rsidRDefault="00383B38" w:rsidP="00383B38">
      <w:pPr>
        <w:rPr>
          <w:color w:val="000000" w:themeColor="text1"/>
        </w:rPr>
      </w:pPr>
    </w:p>
    <w:p w14:paraId="156E630A" w14:textId="45317DD4" w:rsidR="000E2EC1" w:rsidRPr="003C7A56" w:rsidRDefault="000E2EC1" w:rsidP="00383B38">
      <w:pPr>
        <w:rPr>
          <w:rFonts w:ascii="Arial" w:hAnsi="Arial" w:cs="Arial"/>
          <w:color w:val="000000" w:themeColor="text1"/>
        </w:rPr>
      </w:pPr>
      <w:r w:rsidRPr="003C7A56">
        <w:rPr>
          <w:rFonts w:ascii="Arial" w:hAnsi="Arial" w:cs="Arial"/>
          <w:color w:val="000000" w:themeColor="text1"/>
        </w:rPr>
        <w:t>Este mapa muestra explícitamente todas las páginas que tendrá el sitio web.</w:t>
      </w:r>
    </w:p>
    <w:p w14:paraId="53684206" w14:textId="77777777" w:rsidR="000E2EC1" w:rsidRDefault="000E2EC1" w:rsidP="00383B38">
      <w:pPr>
        <w:rPr>
          <w:color w:val="000000" w:themeColor="text1"/>
        </w:rPr>
      </w:pPr>
    </w:p>
    <w:p w14:paraId="3C093690" w14:textId="63F9A6D7" w:rsidR="000E2EC1" w:rsidRDefault="003C7A56" w:rsidP="000E2EC1">
      <w:pPr>
        <w:jc w:val="center"/>
        <w:rPr>
          <w:rFonts w:ascii="Arial" w:hAnsi="Arial" w:cs="Arial"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93EC7AC" wp14:editId="20BEE64D">
            <wp:extent cx="6862716" cy="1945321"/>
            <wp:effectExtent l="0" t="0" r="0" b="0"/>
            <wp:docPr id="150259318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93188" name="Imagen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716" cy="194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79AB" w14:textId="77777777" w:rsidR="003C7A56" w:rsidRDefault="003C7A56" w:rsidP="003C7A56">
      <w:pPr>
        <w:rPr>
          <w:color w:val="476166" w:themeColor="accent1"/>
          <w:sz w:val="36"/>
          <w:szCs w:val="36"/>
        </w:rPr>
      </w:pPr>
    </w:p>
    <w:p w14:paraId="6602F712" w14:textId="77777777" w:rsidR="003C7A56" w:rsidRDefault="003C7A56">
      <w:pPr>
        <w:rPr>
          <w:color w:val="476166" w:themeColor="accent1"/>
          <w:sz w:val="36"/>
          <w:szCs w:val="36"/>
        </w:rPr>
      </w:pPr>
      <w:r>
        <w:rPr>
          <w:color w:val="476166" w:themeColor="accent1"/>
          <w:sz w:val="36"/>
          <w:szCs w:val="36"/>
        </w:rPr>
        <w:br w:type="page"/>
      </w:r>
    </w:p>
    <w:p w14:paraId="32B17077" w14:textId="3E4E89A3" w:rsidR="003C7A56" w:rsidRDefault="003C7A56" w:rsidP="00D00665">
      <w:pPr>
        <w:pStyle w:val="Estiloindice"/>
      </w:pPr>
      <w:r>
        <w:lastRenderedPageBreak/>
        <w:t>ORGANIZACIÓN DE LA INFORMACIÓN</w:t>
      </w:r>
    </w:p>
    <w:p w14:paraId="558D887B" w14:textId="77777777" w:rsidR="003C7A56" w:rsidRDefault="003C7A56" w:rsidP="003C7A56">
      <w:pPr>
        <w:rPr>
          <w:rFonts w:ascii="Arial" w:hAnsi="Arial" w:cs="Arial"/>
          <w:color w:val="476166" w:themeColor="accent1"/>
        </w:rPr>
      </w:pPr>
    </w:p>
    <w:p w14:paraId="70D9431A" w14:textId="77C42F1B" w:rsidR="003C7A56" w:rsidRDefault="003C7A56" w:rsidP="003C7A56">
      <w:pPr>
        <w:rPr>
          <w:rFonts w:ascii="Arial" w:hAnsi="Arial" w:cs="Arial"/>
          <w:color w:val="000000" w:themeColor="text1"/>
        </w:rPr>
      </w:pPr>
      <w:r w:rsidRPr="003C7A56">
        <w:rPr>
          <w:rFonts w:ascii="Arial" w:hAnsi="Arial" w:cs="Arial"/>
          <w:color w:val="000000" w:themeColor="text1"/>
        </w:rPr>
        <w:t xml:space="preserve">Descripción de la información a </w:t>
      </w:r>
      <w:r>
        <w:rPr>
          <w:rFonts w:ascii="Arial" w:hAnsi="Arial" w:cs="Arial"/>
          <w:color w:val="000000" w:themeColor="text1"/>
        </w:rPr>
        <w:t>mostrar en cada página.</w:t>
      </w:r>
    </w:p>
    <w:p w14:paraId="65BD4AB3" w14:textId="77777777" w:rsidR="003C7A56" w:rsidRDefault="003C7A56" w:rsidP="003C7A56">
      <w:pPr>
        <w:rPr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70"/>
        <w:gridCol w:w="2323"/>
        <w:gridCol w:w="2169"/>
        <w:gridCol w:w="2244"/>
      </w:tblGrid>
      <w:tr w:rsidR="00212DE5" w14:paraId="527908B2" w14:textId="77777777" w:rsidTr="0062493D">
        <w:tc>
          <w:tcPr>
            <w:tcW w:w="2170" w:type="dxa"/>
          </w:tcPr>
          <w:p w14:paraId="05597B73" w14:textId="77777777" w:rsidR="00212DE5" w:rsidRDefault="00212DE5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INICIO</w:t>
            </w:r>
          </w:p>
          <w:p w14:paraId="2C7A7014" w14:textId="77777777" w:rsidR="000D70EB" w:rsidRDefault="000D70EB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006499C5" w14:textId="51CC4AB7" w:rsidR="00212DE5" w:rsidRDefault="00212DE5" w:rsidP="003C7A5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*Encabezado con logo</w:t>
            </w:r>
            <w:r w:rsidR="00D92AFC">
              <w:rPr>
                <w:rFonts w:ascii="Arial" w:hAnsi="Arial" w:cs="Arial"/>
                <w:color w:val="000000" w:themeColor="text1"/>
              </w:rPr>
              <w:t xml:space="preserve"> y menú de navegación con todas las páginas del nivel 1</w:t>
            </w:r>
            <w:r w:rsidR="00DB16FE">
              <w:rPr>
                <w:rFonts w:ascii="Arial" w:hAnsi="Arial" w:cs="Arial"/>
                <w:color w:val="000000" w:themeColor="text1"/>
              </w:rPr>
              <w:t xml:space="preserve"> (Repetido en todas las páginas)</w:t>
            </w:r>
          </w:p>
          <w:p w14:paraId="16A64E20" w14:textId="22F41665" w:rsidR="00CB4D20" w:rsidRPr="00007168" w:rsidRDefault="00CB4D20" w:rsidP="003C7A56">
            <w:pPr>
              <w:rPr>
                <w:rFonts w:ascii="Arial" w:hAnsi="Arial" w:cs="Arial"/>
                <w:color w:val="000000" w:themeColor="text1"/>
                <w:lang w:val="es-AR"/>
              </w:rPr>
            </w:pPr>
            <w:r w:rsidRPr="00007168">
              <w:rPr>
                <w:rFonts w:ascii="Arial" w:hAnsi="Arial" w:cs="Arial"/>
                <w:color w:val="000000" w:themeColor="text1"/>
                <w:lang w:val="es-AR"/>
              </w:rPr>
              <w:t>*</w:t>
            </w:r>
            <w:proofErr w:type="spellStart"/>
            <w:r w:rsidR="00007168" w:rsidRPr="00007168">
              <w:rPr>
                <w:rFonts w:ascii="Arial" w:hAnsi="Arial" w:cs="Arial"/>
                <w:color w:val="000000" w:themeColor="text1"/>
                <w:lang w:val="es-AR"/>
              </w:rPr>
              <w:t>Header</w:t>
            </w:r>
            <w:proofErr w:type="spellEnd"/>
            <w:r w:rsidRPr="00007168">
              <w:rPr>
                <w:rFonts w:ascii="Arial" w:hAnsi="Arial" w:cs="Arial"/>
                <w:color w:val="000000" w:themeColor="text1"/>
                <w:lang w:val="es-AR"/>
              </w:rPr>
              <w:t xml:space="preserve"> con </w:t>
            </w:r>
            <w:r w:rsidR="00007168" w:rsidRPr="00007168">
              <w:rPr>
                <w:rFonts w:ascii="Arial" w:hAnsi="Arial" w:cs="Arial"/>
                <w:color w:val="000000" w:themeColor="text1"/>
                <w:lang w:val="es-AR"/>
              </w:rPr>
              <w:t>imagen + n</w:t>
            </w:r>
            <w:r w:rsidR="00007168">
              <w:rPr>
                <w:rFonts w:ascii="Arial" w:hAnsi="Arial" w:cs="Arial"/>
                <w:color w:val="000000" w:themeColor="text1"/>
                <w:lang w:val="es-AR"/>
              </w:rPr>
              <w:t>ombre del complejo</w:t>
            </w:r>
          </w:p>
          <w:p w14:paraId="76FC7B15" w14:textId="26196452" w:rsidR="00CB4D20" w:rsidRDefault="003A4B30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r w:rsidR="00B830B9">
              <w:rPr>
                <w:rFonts w:ascii="Arial" w:hAnsi="Arial" w:cs="Arial"/>
                <w:color w:val="000000" w:themeColor="text1"/>
              </w:rPr>
              <w:t>Una sección por cada página del nivel 1. Con imágenes y pequeños vistazos de información de cada página.</w:t>
            </w:r>
          </w:p>
          <w:p w14:paraId="2B6621E0" w14:textId="3DA8450A" w:rsidR="00CB4D20" w:rsidRDefault="00CB4D20" w:rsidP="003C7A5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r w:rsidR="00DB16FE">
              <w:rPr>
                <w:rFonts w:ascii="Arial" w:hAnsi="Arial" w:cs="Arial"/>
                <w:color w:val="000000" w:themeColor="text1"/>
              </w:rPr>
              <w:t>Pie de página con datos de contacto (Repetido en todas las páginas)</w:t>
            </w:r>
          </w:p>
          <w:p w14:paraId="27488B92" w14:textId="75A1582D" w:rsidR="00D92AFC" w:rsidRPr="00212DE5" w:rsidRDefault="00D92AFC" w:rsidP="003C7A56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323" w:type="dxa"/>
          </w:tcPr>
          <w:p w14:paraId="2D9ACCA6" w14:textId="77777777" w:rsidR="00212DE5" w:rsidRDefault="00212DE5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12DE5">
              <w:rPr>
                <w:rFonts w:ascii="Arial" w:hAnsi="Arial" w:cs="Arial"/>
                <w:b/>
                <w:bCs/>
                <w:color w:val="000000" w:themeColor="text1"/>
              </w:rPr>
              <w:t>ADMINISTRACIÓN</w:t>
            </w:r>
          </w:p>
          <w:p w14:paraId="2A36C9DB" w14:textId="77777777" w:rsidR="000D70EB" w:rsidRDefault="000D70EB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2C171D77" w14:textId="19E5194A" w:rsidR="00DB16FE" w:rsidRDefault="00DB16FE" w:rsidP="003C7A5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r w:rsidR="00B00BA4">
              <w:rPr>
                <w:rFonts w:ascii="Arial" w:hAnsi="Arial" w:cs="Arial"/>
                <w:color w:val="000000" w:themeColor="text1"/>
              </w:rPr>
              <w:t>Panel de control con barra de navegación</w:t>
            </w:r>
            <w:r w:rsidR="00007168">
              <w:rPr>
                <w:rFonts w:ascii="Arial" w:hAnsi="Arial" w:cs="Arial"/>
                <w:color w:val="000000" w:themeColor="text1"/>
              </w:rPr>
              <w:t xml:space="preserve"> a todos los módulos</w:t>
            </w:r>
          </w:p>
          <w:p w14:paraId="4EA1EA3E" w14:textId="77777777" w:rsidR="00B00BA4" w:rsidRDefault="00B00BA4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proofErr w:type="spellStart"/>
            <w:r w:rsidR="00007168">
              <w:rPr>
                <w:rFonts w:ascii="Arial" w:hAnsi="Arial" w:cs="Arial"/>
                <w:color w:val="000000" w:themeColor="text1"/>
              </w:rPr>
              <w:t>Index</w:t>
            </w:r>
            <w:proofErr w:type="spellEnd"/>
            <w:r w:rsidR="00007168">
              <w:rPr>
                <w:rFonts w:ascii="Arial" w:hAnsi="Arial" w:cs="Arial"/>
                <w:color w:val="000000" w:themeColor="text1"/>
              </w:rPr>
              <w:t xml:space="preserve"> directo con módulo de reservas, con filtros de fecha y por cliente</w:t>
            </w:r>
          </w:p>
          <w:p w14:paraId="251F1D1C" w14:textId="701929D0" w:rsidR="00007168" w:rsidRPr="00DB16FE" w:rsidRDefault="00007168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*Botones para eliminar o editar cualquier reserva (repetido en todos los módulos</w:t>
            </w:r>
          </w:p>
        </w:tc>
        <w:tc>
          <w:tcPr>
            <w:tcW w:w="2169" w:type="dxa"/>
          </w:tcPr>
          <w:p w14:paraId="53CA8D4C" w14:textId="30796F94" w:rsidR="0062493D" w:rsidRDefault="0062493D" w:rsidP="0062493D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12DE5">
              <w:rPr>
                <w:rFonts w:ascii="Arial" w:hAnsi="Arial" w:cs="Arial"/>
                <w:b/>
                <w:bCs/>
                <w:color w:val="000000" w:themeColor="text1"/>
              </w:rPr>
              <w:t>C</w:t>
            </w:r>
            <w:r w:rsidR="00007168">
              <w:rPr>
                <w:rFonts w:ascii="Arial" w:hAnsi="Arial" w:cs="Arial"/>
                <w:b/>
                <w:bCs/>
                <w:color w:val="000000" w:themeColor="text1"/>
              </w:rPr>
              <w:t>ANCHAS</w:t>
            </w:r>
          </w:p>
          <w:p w14:paraId="4B650571" w14:textId="77777777" w:rsidR="000D70EB" w:rsidRDefault="000D70EB" w:rsidP="0062493D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1DA2E96A" w14:textId="77777777" w:rsidR="0062493D" w:rsidRDefault="0062493D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r w:rsidR="00007168">
              <w:rPr>
                <w:rFonts w:ascii="Arial" w:hAnsi="Arial" w:cs="Arial"/>
                <w:color w:val="000000" w:themeColor="text1"/>
              </w:rPr>
              <w:t>Galería de imágenes con todas las canchas</w:t>
            </w:r>
          </w:p>
          <w:p w14:paraId="35AC7012" w14:textId="6CB1C349" w:rsidR="00007168" w:rsidRPr="00B00BA4" w:rsidRDefault="00007168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proofErr w:type="spellStart"/>
            <w:r>
              <w:rPr>
                <w:rFonts w:ascii="Arial" w:hAnsi="Arial" w:cs="Arial"/>
                <w:color w:val="000000" w:themeColor="text1"/>
              </w:rPr>
              <w:t>footer</w:t>
            </w:r>
            <w:proofErr w:type="spellEnd"/>
          </w:p>
        </w:tc>
        <w:tc>
          <w:tcPr>
            <w:tcW w:w="2244" w:type="dxa"/>
          </w:tcPr>
          <w:p w14:paraId="614E2189" w14:textId="77777777" w:rsidR="000D70EB" w:rsidRDefault="00212DE5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PREGUNTAS </w:t>
            </w:r>
          </w:p>
          <w:p w14:paraId="546DCAF3" w14:textId="7D8E9098" w:rsidR="00212DE5" w:rsidRDefault="00212DE5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FRECUENTES</w:t>
            </w:r>
          </w:p>
          <w:p w14:paraId="202B43A7" w14:textId="77777777" w:rsidR="000D70EB" w:rsidRDefault="000D70EB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33544585" w14:textId="0E4980E5" w:rsidR="00D223F8" w:rsidRPr="00D223F8" w:rsidRDefault="00D223F8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*Todas las preguntas frecuentes + sus respectivas respuestas</w:t>
            </w:r>
          </w:p>
        </w:tc>
      </w:tr>
      <w:tr w:rsidR="00212DE5" w14:paraId="21F518EA" w14:textId="77777777" w:rsidTr="00212DE5">
        <w:trPr>
          <w:gridAfter w:val="2"/>
          <w:wAfter w:w="4413" w:type="dxa"/>
        </w:trPr>
        <w:tc>
          <w:tcPr>
            <w:tcW w:w="2170" w:type="dxa"/>
          </w:tcPr>
          <w:p w14:paraId="058B4BF9" w14:textId="7B6D4B84" w:rsidR="00212DE5" w:rsidRDefault="00007168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CONTACTO</w:t>
            </w:r>
          </w:p>
          <w:p w14:paraId="456C1517" w14:textId="77777777" w:rsidR="000D70EB" w:rsidRDefault="000D70EB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084F6A3C" w14:textId="2444C73B" w:rsidR="00C8703D" w:rsidRPr="0050371C" w:rsidRDefault="0050371C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r w:rsidR="00007168">
              <w:rPr>
                <w:rFonts w:ascii="Arial" w:hAnsi="Arial" w:cs="Arial"/>
                <w:color w:val="000000" w:themeColor="text1"/>
              </w:rPr>
              <w:t>Tarjeta con datos de contacto (email, teléfono, dirección)</w:t>
            </w:r>
          </w:p>
        </w:tc>
        <w:tc>
          <w:tcPr>
            <w:tcW w:w="2323" w:type="dxa"/>
          </w:tcPr>
          <w:p w14:paraId="356DE824" w14:textId="77777777" w:rsidR="0062493D" w:rsidRDefault="0062493D" w:rsidP="0062493D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12DE5">
              <w:rPr>
                <w:rFonts w:ascii="Arial" w:hAnsi="Arial" w:cs="Arial"/>
                <w:b/>
                <w:bCs/>
                <w:color w:val="000000" w:themeColor="text1"/>
              </w:rPr>
              <w:t>SOBRE NOSOTROS</w:t>
            </w:r>
          </w:p>
          <w:p w14:paraId="5354EC75" w14:textId="77777777" w:rsidR="000D70EB" w:rsidRDefault="000D70EB" w:rsidP="0062493D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546F77EE" w14:textId="77777777" w:rsidR="0062493D" w:rsidRDefault="0062493D" w:rsidP="0062493D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*Los inicios</w:t>
            </w:r>
          </w:p>
          <w:p w14:paraId="69AB43E8" w14:textId="7241A8CB" w:rsidR="0062493D" w:rsidRPr="0050371C" w:rsidRDefault="0062493D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*Objetivo: la mejor atención al cliente</w:t>
            </w:r>
            <w:r w:rsidR="00007168">
              <w:rPr>
                <w:rFonts w:ascii="Arial" w:hAnsi="Arial" w:cs="Arial"/>
                <w:color w:val="000000" w:themeColor="text1"/>
              </w:rPr>
              <w:t>, etc.</w:t>
            </w:r>
          </w:p>
        </w:tc>
      </w:tr>
    </w:tbl>
    <w:p w14:paraId="34CDBBE6" w14:textId="23EB43E9" w:rsidR="0062493D" w:rsidRDefault="0062493D" w:rsidP="003C7A56">
      <w:pPr>
        <w:rPr>
          <w:rFonts w:ascii="Arial" w:hAnsi="Arial" w:cs="Arial"/>
          <w:color w:val="000000" w:themeColor="text1"/>
        </w:rPr>
      </w:pPr>
    </w:p>
    <w:p w14:paraId="6C011022" w14:textId="5BF55839" w:rsidR="002C734D" w:rsidRDefault="0062493D" w:rsidP="003C7A5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66376A74" w14:textId="77777777" w:rsidR="00F61177" w:rsidRDefault="00F61177" w:rsidP="003C7A56">
      <w:pPr>
        <w:rPr>
          <w:rFonts w:ascii="Arial" w:hAnsi="Arial" w:cs="Arial"/>
          <w:color w:val="000000" w:themeColor="text1"/>
        </w:rPr>
      </w:pPr>
    </w:p>
    <w:p w14:paraId="35299B89" w14:textId="7472284D" w:rsidR="00F61177" w:rsidRDefault="00F61177" w:rsidP="00D00665">
      <w:pPr>
        <w:pStyle w:val="Estiloindice"/>
      </w:pPr>
      <w:r>
        <w:t>MAQUETACIÓN</w:t>
      </w:r>
    </w:p>
    <w:p w14:paraId="3317452D" w14:textId="78ADC9C9" w:rsidR="00E25E9F" w:rsidRDefault="0046298D" w:rsidP="0046298D">
      <w:pPr>
        <w:jc w:val="center"/>
        <w:rPr>
          <w:color w:val="476166" w:themeColor="accent1"/>
          <w:sz w:val="36"/>
          <w:szCs w:val="36"/>
        </w:rPr>
      </w:pPr>
      <w:r>
        <w:rPr>
          <w:noProof/>
          <w:color w:val="476166" w:themeColor="accent1"/>
          <w:sz w:val="36"/>
          <w:szCs w:val="36"/>
        </w:rPr>
        <w:drawing>
          <wp:inline distT="0" distB="0" distL="0" distR="0" wp14:anchorId="6C0D841A" wp14:editId="6690AE80">
            <wp:extent cx="2766929" cy="8761941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243" cy="877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183C" w14:textId="15606329" w:rsidR="00A73661" w:rsidRDefault="00A73661" w:rsidP="0046298D">
      <w:pPr>
        <w:jc w:val="center"/>
        <w:rPr>
          <w:color w:val="476166" w:themeColor="accent1"/>
          <w:sz w:val="36"/>
          <w:szCs w:val="36"/>
        </w:rPr>
      </w:pPr>
      <w:r w:rsidRPr="00A73661">
        <w:rPr>
          <w:color w:val="476166" w:themeColor="accent1"/>
          <w:sz w:val="36"/>
          <w:szCs w:val="36"/>
        </w:rPr>
        <w:lastRenderedPageBreak/>
        <w:drawing>
          <wp:inline distT="0" distB="0" distL="0" distR="0" wp14:anchorId="7BF8F63D" wp14:editId="434CB899">
            <wp:extent cx="6846570" cy="4034155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CF72" w14:textId="77777777" w:rsidR="00A73661" w:rsidRDefault="00A73661" w:rsidP="0046298D">
      <w:pPr>
        <w:jc w:val="center"/>
        <w:rPr>
          <w:color w:val="476166" w:themeColor="accent1"/>
          <w:sz w:val="36"/>
          <w:szCs w:val="36"/>
        </w:rPr>
      </w:pPr>
    </w:p>
    <w:p w14:paraId="0AC617E2" w14:textId="56B5ABA0" w:rsidR="00A73661" w:rsidRDefault="00A73661" w:rsidP="00A73661">
      <w:pPr>
        <w:rPr>
          <w:color w:val="476166" w:themeColor="accent1"/>
          <w:sz w:val="36"/>
          <w:szCs w:val="36"/>
        </w:rPr>
      </w:pPr>
      <w:r w:rsidRPr="00A73661">
        <w:rPr>
          <w:color w:val="476166" w:themeColor="accent1"/>
          <w:sz w:val="36"/>
          <w:szCs w:val="36"/>
        </w:rPr>
        <w:drawing>
          <wp:inline distT="0" distB="0" distL="0" distR="0" wp14:anchorId="1FF0FD4D" wp14:editId="3EB3DE35">
            <wp:extent cx="6846570" cy="39820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F6DD" w14:textId="7F7CCA89" w:rsidR="00A73661" w:rsidRDefault="00A73661" w:rsidP="00A73661">
      <w:pPr>
        <w:rPr>
          <w:color w:val="476166" w:themeColor="accent1"/>
          <w:sz w:val="36"/>
          <w:szCs w:val="36"/>
        </w:rPr>
      </w:pPr>
    </w:p>
    <w:p w14:paraId="7172DECE" w14:textId="515BFCEF" w:rsidR="00A73661" w:rsidRDefault="00A73661" w:rsidP="00A73661">
      <w:pPr>
        <w:rPr>
          <w:color w:val="476166" w:themeColor="accent1"/>
          <w:sz w:val="36"/>
          <w:szCs w:val="36"/>
        </w:rPr>
      </w:pPr>
      <w:r w:rsidRPr="00A73661">
        <w:rPr>
          <w:color w:val="476166" w:themeColor="accent1"/>
          <w:sz w:val="36"/>
          <w:szCs w:val="36"/>
        </w:rPr>
        <w:lastRenderedPageBreak/>
        <w:drawing>
          <wp:inline distT="0" distB="0" distL="0" distR="0" wp14:anchorId="6387D0A4" wp14:editId="5D062F93">
            <wp:extent cx="6846570" cy="4006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3131" w14:textId="4555028E" w:rsidR="00A73661" w:rsidRDefault="00A73661" w:rsidP="00A73661">
      <w:pPr>
        <w:rPr>
          <w:color w:val="476166" w:themeColor="accent1"/>
          <w:sz w:val="36"/>
          <w:szCs w:val="36"/>
        </w:rPr>
      </w:pPr>
    </w:p>
    <w:p w14:paraId="694FCC84" w14:textId="37A25530" w:rsidR="00A73661" w:rsidRDefault="00A73661" w:rsidP="00A73661">
      <w:pPr>
        <w:rPr>
          <w:noProof/>
        </w:rPr>
      </w:pPr>
      <w:r w:rsidRPr="00A73661">
        <w:rPr>
          <w:color w:val="476166" w:themeColor="accent1"/>
          <w:sz w:val="36"/>
          <w:szCs w:val="36"/>
        </w:rPr>
        <w:drawing>
          <wp:inline distT="0" distB="0" distL="0" distR="0" wp14:anchorId="1D34898C" wp14:editId="038D7D88">
            <wp:extent cx="2152950" cy="476316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661">
        <w:rPr>
          <w:noProof/>
        </w:rPr>
        <w:t xml:space="preserve"> </w:t>
      </w:r>
      <w:r w:rsidRPr="00A73661">
        <w:rPr>
          <w:color w:val="476166" w:themeColor="accent1"/>
          <w:sz w:val="36"/>
          <w:szCs w:val="36"/>
        </w:rPr>
        <w:drawing>
          <wp:inline distT="0" distB="0" distL="0" distR="0" wp14:anchorId="0EA15654" wp14:editId="5E798418">
            <wp:extent cx="2095792" cy="4753638"/>
            <wp:effectExtent l="0" t="0" r="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661">
        <w:rPr>
          <w:noProof/>
        </w:rPr>
        <w:t xml:space="preserve"> </w:t>
      </w:r>
      <w:r w:rsidRPr="00A73661">
        <w:rPr>
          <w:noProof/>
        </w:rPr>
        <w:drawing>
          <wp:inline distT="0" distB="0" distL="0" distR="0" wp14:anchorId="1E03C49F" wp14:editId="119AD65D">
            <wp:extent cx="2133898" cy="4829849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F544" w14:textId="4F745693" w:rsidR="00A73661" w:rsidRDefault="00A73661" w:rsidP="00A73661">
      <w:pPr>
        <w:rPr>
          <w:color w:val="476166" w:themeColor="accent1"/>
          <w:sz w:val="36"/>
          <w:szCs w:val="36"/>
        </w:rPr>
      </w:pPr>
      <w:r w:rsidRPr="00A73661">
        <w:rPr>
          <w:color w:val="476166" w:themeColor="accent1"/>
          <w:sz w:val="36"/>
          <w:szCs w:val="36"/>
        </w:rPr>
        <w:lastRenderedPageBreak/>
        <w:drawing>
          <wp:inline distT="0" distB="0" distL="0" distR="0" wp14:anchorId="3D2A2982" wp14:editId="15872D7B">
            <wp:extent cx="2124371" cy="4744112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C017" w14:textId="77777777" w:rsidR="00E22270" w:rsidRDefault="00E22270" w:rsidP="00D00665">
      <w:pPr>
        <w:pStyle w:val="Estiloindice"/>
      </w:pPr>
    </w:p>
    <w:p w14:paraId="05BD4B95" w14:textId="77777777" w:rsidR="00E22270" w:rsidRDefault="00E22270" w:rsidP="00D00665">
      <w:pPr>
        <w:pStyle w:val="Estiloindice"/>
      </w:pPr>
    </w:p>
    <w:p w14:paraId="68C95B79" w14:textId="2C6902EA" w:rsidR="00E22270" w:rsidRDefault="00E22270" w:rsidP="00E22270">
      <w:pPr>
        <w:pStyle w:val="Estiloindice"/>
      </w:pPr>
      <w:r>
        <w:t>DIAGRAMA DE FLUJO</w:t>
      </w:r>
    </w:p>
    <w:p w14:paraId="62B54528" w14:textId="77777777" w:rsidR="00E22270" w:rsidRDefault="00E22270" w:rsidP="00D00665">
      <w:pPr>
        <w:pStyle w:val="Estiloindice"/>
      </w:pPr>
    </w:p>
    <w:p w14:paraId="1E934EEA" w14:textId="0B5C6241" w:rsidR="00E22270" w:rsidRDefault="0046298D" w:rsidP="00172073">
      <w:pPr>
        <w:pStyle w:val="Estiloindice"/>
        <w:jc w:val="center"/>
      </w:pPr>
      <w:r>
        <w:rPr>
          <w:noProof/>
        </w:rPr>
        <w:lastRenderedPageBreak/>
        <w:drawing>
          <wp:inline distT="0" distB="0" distL="0" distR="0" wp14:anchorId="7A1DD987" wp14:editId="78D3FCE4">
            <wp:extent cx="4171950" cy="97726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E1FB" w14:textId="1DD4E4DB" w:rsidR="00AF7E1A" w:rsidRDefault="00172073" w:rsidP="00D00665">
      <w:pPr>
        <w:pStyle w:val="Estiloindice"/>
      </w:pPr>
      <w:r>
        <w:lastRenderedPageBreak/>
        <w:t>C</w:t>
      </w:r>
      <w:r w:rsidR="00AF7E1A">
        <w:t>ASOS DE USO</w:t>
      </w:r>
    </w:p>
    <w:p w14:paraId="712BD7A7" w14:textId="38C95A47" w:rsidR="009F0300" w:rsidRDefault="00AF7E1A" w:rsidP="003C7A56">
      <w:pPr>
        <w:rPr>
          <w:rFonts w:ascii="Arial" w:hAnsi="Arial" w:cs="Arial"/>
          <w:color w:val="000000" w:themeColor="text1"/>
        </w:rPr>
      </w:pPr>
      <w:bookmarkStart w:id="1" w:name="_Hlk170379562"/>
      <w:r>
        <w:rPr>
          <w:rFonts w:ascii="Arial" w:hAnsi="Arial" w:cs="Arial"/>
          <w:color w:val="000000" w:themeColor="text1"/>
        </w:rPr>
        <w:t>Modelos que describen transacciones a realizarse en el sistema en un caso de uso esp</w:t>
      </w:r>
      <w:bookmarkEnd w:id="1"/>
      <w:r>
        <w:rPr>
          <w:rFonts w:ascii="Arial" w:hAnsi="Arial" w:cs="Arial"/>
          <w:color w:val="000000" w:themeColor="text1"/>
        </w:rPr>
        <w:t>ecífico.</w:t>
      </w:r>
    </w:p>
    <w:p w14:paraId="3CB123FF" w14:textId="5BD94217" w:rsidR="00F31273" w:rsidRDefault="009F0300" w:rsidP="00172073">
      <w:pPr>
        <w:rPr>
          <w:rFonts w:ascii="Arial" w:hAnsi="Arial" w:cs="Arial"/>
          <w:color w:val="000000" w:themeColor="text1"/>
        </w:rPr>
      </w:pPr>
      <w:r w:rsidRPr="009F0300">
        <w:rPr>
          <w:rFonts w:ascii="Arial" w:hAnsi="Arial" w:cs="Arial"/>
          <w:color w:val="000000" w:themeColor="text1"/>
          <w:u w:val="single"/>
        </w:rPr>
        <w:t>Caso de uso de la realización de un</w:t>
      </w:r>
      <w:r w:rsidR="00172073">
        <w:rPr>
          <w:rFonts w:ascii="Arial" w:hAnsi="Arial" w:cs="Arial"/>
          <w:color w:val="000000" w:themeColor="text1"/>
          <w:u w:val="single"/>
        </w:rPr>
        <w:t xml:space="preserve">a reserva </w:t>
      </w:r>
      <w:r w:rsidRPr="009F0300">
        <w:rPr>
          <w:rFonts w:ascii="Arial" w:hAnsi="Arial" w:cs="Arial"/>
          <w:color w:val="000000" w:themeColor="text1"/>
          <w:u w:val="single"/>
        </w:rPr>
        <w:t xml:space="preserve">por parte de un </w:t>
      </w:r>
      <w:r w:rsidR="00172073">
        <w:rPr>
          <w:rFonts w:ascii="Arial" w:hAnsi="Arial" w:cs="Arial"/>
          <w:color w:val="000000" w:themeColor="text1"/>
          <w:u w:val="single"/>
        </w:rPr>
        <w:t>administrador</w:t>
      </w:r>
      <w:r w:rsidRPr="009F0300">
        <w:rPr>
          <w:rFonts w:ascii="Arial" w:hAnsi="Arial" w:cs="Arial"/>
          <w:color w:val="000000" w:themeColor="text1"/>
          <w:u w:val="single"/>
        </w:rPr>
        <w:t>:</w:t>
      </w:r>
      <w:r w:rsidR="0017207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6B7C2B9" wp14:editId="4453DF76">
            <wp:extent cx="6838950" cy="58578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99"/>
                    <a:stretch/>
                  </pic:blipFill>
                  <pic:spPr bwMode="auto">
                    <a:xfrm>
                      <a:off x="0" y="0"/>
                      <a:ext cx="683895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47D03" w14:textId="1E0CA1B3" w:rsidR="00E22270" w:rsidRDefault="00E22270" w:rsidP="00E22270">
      <w:pPr>
        <w:rPr>
          <w:rFonts w:ascii="Arial" w:hAnsi="Arial" w:cs="Arial"/>
          <w:color w:val="000000" w:themeColor="text1"/>
        </w:rPr>
      </w:pPr>
    </w:p>
    <w:p w14:paraId="65A4200C" w14:textId="646E6C43" w:rsidR="00E22270" w:rsidRDefault="00E22270" w:rsidP="00E22270">
      <w:pPr>
        <w:rPr>
          <w:rFonts w:ascii="Arial" w:hAnsi="Arial" w:cs="Arial"/>
          <w:color w:val="000000" w:themeColor="text1"/>
        </w:rPr>
      </w:pPr>
    </w:p>
    <w:p w14:paraId="7B3C2280" w14:textId="4D047260" w:rsidR="00E22270" w:rsidRDefault="00E22270" w:rsidP="00E22270">
      <w:pPr>
        <w:rPr>
          <w:rFonts w:ascii="Arial" w:hAnsi="Arial" w:cs="Arial"/>
          <w:color w:val="000000" w:themeColor="text1"/>
        </w:rPr>
      </w:pPr>
    </w:p>
    <w:p w14:paraId="4BA862A8" w14:textId="22EBDE91" w:rsidR="00E22270" w:rsidRDefault="00E22270" w:rsidP="00E22270">
      <w:pPr>
        <w:pStyle w:val="Estiloindice"/>
      </w:pPr>
      <w:r>
        <w:t>DIAGRAMA DE ENTIDAD-RELACIÓN</w:t>
      </w:r>
    </w:p>
    <w:p w14:paraId="4DC62ED3" w14:textId="23EE04F1" w:rsidR="00E22270" w:rsidRPr="00E22270" w:rsidRDefault="00E22270" w:rsidP="00E22270">
      <w:pPr>
        <w:pStyle w:val="Estiloindice"/>
        <w:rPr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Diagrama que expresa la estructura que tendrá la base de datos del sistema.</w:t>
      </w:r>
    </w:p>
    <w:p w14:paraId="7E5DBCCC" w14:textId="2A8B4A08" w:rsidR="00E22270" w:rsidRDefault="00E22270" w:rsidP="00E22270">
      <w:pPr>
        <w:pStyle w:val="Estiloindice"/>
      </w:pPr>
    </w:p>
    <w:p w14:paraId="3CA3DCB0" w14:textId="77777777" w:rsidR="007F182A" w:rsidRDefault="007F182A" w:rsidP="00E22270">
      <w:pPr>
        <w:pStyle w:val="Estiloindice"/>
      </w:pPr>
    </w:p>
    <w:p w14:paraId="2D00C974" w14:textId="500B1E48" w:rsidR="00E22270" w:rsidRDefault="00172073" w:rsidP="00E22270">
      <w:pPr>
        <w:pStyle w:val="Estiloindice"/>
        <w:jc w:val="center"/>
      </w:pPr>
      <w:r>
        <w:rPr>
          <w:noProof/>
        </w:rPr>
        <w:lastRenderedPageBreak/>
        <w:drawing>
          <wp:inline distT="0" distB="0" distL="0" distR="0" wp14:anchorId="497D23D4" wp14:editId="64D1648B">
            <wp:extent cx="6000750" cy="39147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99AD" w14:textId="77777777" w:rsidR="00E22270" w:rsidRDefault="00E22270" w:rsidP="00E22270">
      <w:pPr>
        <w:rPr>
          <w:rFonts w:ascii="Arial" w:hAnsi="Arial" w:cs="Arial"/>
          <w:color w:val="000000" w:themeColor="text1"/>
        </w:rPr>
      </w:pPr>
    </w:p>
    <w:p w14:paraId="4D0FA761" w14:textId="58790302" w:rsidR="00632BA5" w:rsidRDefault="00172073" w:rsidP="00172073">
      <w:pPr>
        <w:pStyle w:val="Estiloindice"/>
      </w:pPr>
      <w:r>
        <w:t>PSEUDOCÓDIGO</w:t>
      </w:r>
      <w:r w:rsidR="00632BA5">
        <w:t xml:space="preserve"> INICIO DE SESIÓN</w:t>
      </w:r>
    </w:p>
    <w:p w14:paraId="29D172A0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</w:p>
    <w:p w14:paraId="632723E3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>INICIO</w:t>
      </w:r>
    </w:p>
    <w:p w14:paraId="6F98AB68" w14:textId="076A5F45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</w:t>
      </w:r>
    </w:p>
    <w:p w14:paraId="16D58275" w14:textId="28528A67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SI existe sesión ENTONCES</w:t>
      </w:r>
    </w:p>
    <w:p w14:paraId="01945EAC" w14:textId="267299AE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  <w:t>//Redirigir al usuario al sistema principal</w:t>
      </w:r>
    </w:p>
    <w:p w14:paraId="157E656E" w14:textId="0F786BBB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  <w:t>TERMINAR</w:t>
      </w:r>
    </w:p>
    <w:p w14:paraId="19C9AF31" w14:textId="2456246E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SI NO</w:t>
      </w:r>
    </w:p>
    <w:p w14:paraId="2BE74855" w14:textId="6C6421E2" w:rsidR="00632BA5" w:rsidRDefault="00632BA5" w:rsidP="00632BA5">
      <w:pPr>
        <w:rPr>
          <w:rFonts w:ascii="Arial" w:hAnsi="Arial" w:cs="Arial"/>
          <w:color w:val="000000" w:themeColor="text1"/>
        </w:rPr>
      </w:pPr>
    </w:p>
    <w:p w14:paraId="798FAA61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  <w:t>Mostrar formulario</w:t>
      </w:r>
    </w:p>
    <w:p w14:paraId="17884932" w14:textId="1681F725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>// Solicitar credenciales</w:t>
      </w:r>
    </w:p>
    <w:p w14:paraId="626CC3AD" w14:textId="7EF316D2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 xml:space="preserve">Mostrar </w:t>
      </w:r>
      <w:r>
        <w:rPr>
          <w:rFonts w:ascii="Arial" w:hAnsi="Arial" w:cs="Arial"/>
          <w:color w:val="000000" w:themeColor="text1"/>
        </w:rPr>
        <w:t>campo de nombre de usuario</w:t>
      </w:r>
    </w:p>
    <w:p w14:paraId="019BACC0" w14:textId="0F16F649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 xml:space="preserve">Leer </w:t>
      </w:r>
      <w:proofErr w:type="spellStart"/>
      <w:r w:rsidRPr="00632BA5">
        <w:rPr>
          <w:rFonts w:ascii="Arial" w:hAnsi="Arial" w:cs="Arial"/>
          <w:color w:val="000000" w:themeColor="text1"/>
        </w:rPr>
        <w:t>nombreUsuario</w:t>
      </w:r>
      <w:proofErr w:type="spellEnd"/>
    </w:p>
    <w:p w14:paraId="4C3F009D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</w:p>
    <w:p w14:paraId="28077016" w14:textId="4EBF815B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 xml:space="preserve">Mostrar </w:t>
      </w:r>
      <w:r>
        <w:rPr>
          <w:rFonts w:ascii="Arial" w:hAnsi="Arial" w:cs="Arial"/>
          <w:color w:val="000000" w:themeColor="text1"/>
        </w:rPr>
        <w:t>campo de contraseña</w:t>
      </w:r>
    </w:p>
    <w:p w14:paraId="4063D442" w14:textId="23D25EB2" w:rsid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 xml:space="preserve">Leer </w:t>
      </w:r>
      <w:proofErr w:type="spellStart"/>
      <w:r w:rsidRPr="00632BA5">
        <w:rPr>
          <w:rFonts w:ascii="Arial" w:hAnsi="Arial" w:cs="Arial"/>
          <w:color w:val="000000" w:themeColor="text1"/>
        </w:rPr>
        <w:t>contraseñaUsuario</w:t>
      </w:r>
      <w:proofErr w:type="spellEnd"/>
    </w:p>
    <w:p w14:paraId="50D2C0C4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</w:p>
    <w:p w14:paraId="403A0269" w14:textId="588795F3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proofErr w:type="spellStart"/>
      <w:r w:rsidRPr="00632BA5">
        <w:rPr>
          <w:rFonts w:ascii="Arial" w:hAnsi="Arial" w:cs="Arial"/>
          <w:color w:val="000000" w:themeColor="text1"/>
        </w:rPr>
        <w:t>usuarioEncontrado</w:t>
      </w:r>
      <w:proofErr w:type="spellEnd"/>
      <w:r w:rsidRPr="00632BA5">
        <w:rPr>
          <w:rFonts w:ascii="Arial" w:hAnsi="Arial" w:cs="Arial"/>
          <w:color w:val="000000" w:themeColor="text1"/>
        </w:rPr>
        <w:t xml:space="preserve"> = </w:t>
      </w:r>
      <w:proofErr w:type="spellStart"/>
      <w:proofErr w:type="gramStart"/>
      <w:r w:rsidRPr="00632BA5">
        <w:rPr>
          <w:rFonts w:ascii="Arial" w:hAnsi="Arial" w:cs="Arial"/>
          <w:color w:val="000000" w:themeColor="text1"/>
        </w:rPr>
        <w:t>BuscarUsuarioEnBaseDeDatos</w:t>
      </w:r>
      <w:proofErr w:type="spellEnd"/>
      <w:r w:rsidRPr="00632BA5">
        <w:rPr>
          <w:rFonts w:ascii="Arial" w:hAnsi="Arial" w:cs="Arial"/>
          <w:color w:val="000000" w:themeColor="text1"/>
        </w:rPr>
        <w:t>(</w:t>
      </w:r>
      <w:proofErr w:type="spellStart"/>
      <w:proofErr w:type="gramEnd"/>
      <w:r w:rsidRPr="00632BA5">
        <w:rPr>
          <w:rFonts w:ascii="Arial" w:hAnsi="Arial" w:cs="Arial"/>
          <w:color w:val="000000" w:themeColor="text1"/>
        </w:rPr>
        <w:t>nombreUsuario</w:t>
      </w:r>
      <w:proofErr w:type="spellEnd"/>
      <w:r>
        <w:rPr>
          <w:rFonts w:ascii="Arial" w:hAnsi="Arial" w:cs="Arial"/>
          <w:color w:val="000000" w:themeColor="text1"/>
        </w:rPr>
        <w:t xml:space="preserve">, </w:t>
      </w:r>
      <w:proofErr w:type="spellStart"/>
      <w:r>
        <w:rPr>
          <w:rFonts w:ascii="Arial" w:hAnsi="Arial" w:cs="Arial"/>
          <w:color w:val="000000" w:themeColor="text1"/>
        </w:rPr>
        <w:t>contraseñaUsuario</w:t>
      </w:r>
      <w:proofErr w:type="spellEnd"/>
      <w:r w:rsidRPr="00632BA5">
        <w:rPr>
          <w:rFonts w:ascii="Arial" w:hAnsi="Arial" w:cs="Arial"/>
          <w:color w:val="000000" w:themeColor="text1"/>
        </w:rPr>
        <w:t>)</w:t>
      </w:r>
    </w:p>
    <w:p w14:paraId="0C7B3C81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</w:p>
    <w:p w14:paraId="6ECCE9D7" w14:textId="64906976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 xml:space="preserve">SI </w:t>
      </w:r>
      <w:proofErr w:type="spellStart"/>
      <w:r w:rsidRPr="00632BA5">
        <w:rPr>
          <w:rFonts w:ascii="Arial" w:hAnsi="Arial" w:cs="Arial"/>
          <w:color w:val="000000" w:themeColor="text1"/>
        </w:rPr>
        <w:t>usuarioEncontrado</w:t>
      </w:r>
      <w:proofErr w:type="spellEnd"/>
      <w:r w:rsidRPr="00632BA5">
        <w:rPr>
          <w:rFonts w:ascii="Arial" w:hAnsi="Arial" w:cs="Arial"/>
          <w:color w:val="000000" w:themeColor="text1"/>
        </w:rPr>
        <w:t xml:space="preserve"> ES NULO ENTONCES</w:t>
      </w:r>
    </w:p>
    <w:p w14:paraId="4633DA29" w14:textId="132ABA13" w:rsid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>Mostrar "</w:t>
      </w:r>
      <w:r>
        <w:rPr>
          <w:rFonts w:ascii="Arial" w:hAnsi="Arial" w:cs="Arial"/>
          <w:color w:val="000000" w:themeColor="text1"/>
        </w:rPr>
        <w:t>Los datos no son válidos</w:t>
      </w:r>
      <w:r w:rsidRPr="00632BA5">
        <w:rPr>
          <w:rFonts w:ascii="Arial" w:hAnsi="Arial" w:cs="Arial"/>
          <w:color w:val="000000" w:themeColor="text1"/>
        </w:rPr>
        <w:t>."</w:t>
      </w:r>
    </w:p>
    <w:p w14:paraId="4E4536E1" w14:textId="69311516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    </w:t>
      </w:r>
      <w:r>
        <w:rPr>
          <w:rFonts w:ascii="Arial" w:hAnsi="Arial" w:cs="Arial"/>
          <w:color w:val="000000" w:themeColor="text1"/>
        </w:rPr>
        <w:tab/>
        <w:t>Mostrar formulario</w:t>
      </w:r>
    </w:p>
    <w:p w14:paraId="5057235D" w14:textId="1B02D0F3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  <w:t>S</w:t>
      </w:r>
      <w:r w:rsidRPr="00632BA5">
        <w:rPr>
          <w:rFonts w:ascii="Arial" w:hAnsi="Arial" w:cs="Arial"/>
          <w:color w:val="000000" w:themeColor="text1"/>
        </w:rPr>
        <w:t>I NO</w:t>
      </w:r>
    </w:p>
    <w:p w14:paraId="39F48785" w14:textId="5616B997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>// Redirigir al usuario al sistema principal</w:t>
      </w:r>
    </w:p>
    <w:p w14:paraId="74FFBFE5" w14:textId="235ED123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      </w:t>
      </w: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  <w:t>TERMINAR</w:t>
      </w:r>
    </w:p>
    <w:p w14:paraId="4A3DCD37" w14:textId="3FF686A1" w:rsid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>FIN SI</w:t>
      </w:r>
    </w:p>
    <w:p w14:paraId="6F97AB8C" w14:textId="60E2FB66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FIN SI</w:t>
      </w:r>
    </w:p>
    <w:p w14:paraId="1EF8F85A" w14:textId="77927FCD" w:rsid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>FIN</w:t>
      </w:r>
    </w:p>
    <w:sectPr w:rsidR="00632BA5" w:rsidSect="00433949">
      <w:footerReference w:type="even" r:id="rId25"/>
      <w:footerReference w:type="default" r:id="rId26"/>
      <w:pgSz w:w="11906" w:h="16838" w:code="9"/>
      <w:pgMar w:top="720" w:right="562" w:bottom="720" w:left="562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5850A" w14:textId="77777777" w:rsidR="00AD7E7A" w:rsidRDefault="00AD7E7A" w:rsidP="00E74B29">
      <w:r>
        <w:separator/>
      </w:r>
    </w:p>
  </w:endnote>
  <w:endnote w:type="continuationSeparator" w:id="0">
    <w:p w14:paraId="02B06C02" w14:textId="77777777" w:rsidR="00AD7E7A" w:rsidRDefault="00AD7E7A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45936648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165D8C71" w14:textId="77777777" w:rsidR="00E74B29" w:rsidRDefault="00E74B29" w:rsidP="006709F1">
        <w:pPr>
          <w:pStyle w:val="Piedepgina"/>
          <w:rPr>
            <w:rStyle w:val="Nmerodepgina"/>
          </w:rPr>
        </w:pPr>
        <w:r>
          <w:rPr>
            <w:rStyle w:val="Nmerodepgina"/>
            <w:lang w:bidi="es-ES"/>
          </w:rPr>
          <w:fldChar w:fldCharType="begin"/>
        </w:r>
        <w:r>
          <w:rPr>
            <w:rStyle w:val="Nmerodepgina"/>
            <w:lang w:bidi="es-ES"/>
          </w:rPr>
          <w:instrText xml:space="preserve"> PAGE </w:instrText>
        </w:r>
        <w:r>
          <w:rPr>
            <w:rStyle w:val="Nmerodepgina"/>
            <w:lang w:bidi="es-ES"/>
          </w:rPr>
          <w:fldChar w:fldCharType="end"/>
        </w:r>
      </w:p>
    </w:sdtContent>
  </w:sdt>
  <w:p w14:paraId="1DE19143" w14:textId="77777777" w:rsidR="00E74B29" w:rsidRDefault="00E74B29" w:rsidP="006709F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6F88A" w14:textId="77777777" w:rsidR="00E74B29" w:rsidRDefault="00E74B29" w:rsidP="006709F1">
    <w:pPr>
      <w:pStyle w:val="Piedepgina"/>
      <w:rPr>
        <w:rStyle w:val="Nmerodepgina"/>
      </w:rPr>
    </w:pPr>
  </w:p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8"/>
      <w:gridCol w:w="5391"/>
      <w:gridCol w:w="3235"/>
      <w:gridCol w:w="1078"/>
    </w:tblGrid>
    <w:tr w:rsidR="00E74B29" w14:paraId="704980A8" w14:textId="77777777" w:rsidTr="006709F1">
      <w:tc>
        <w:tcPr>
          <w:tcW w:w="1079" w:type="dxa"/>
        </w:tcPr>
        <w:p w14:paraId="6C397F00" w14:textId="77777777" w:rsidR="00E74B29" w:rsidRPr="00E74B29" w:rsidRDefault="00E74B29" w:rsidP="006709F1">
          <w:pPr>
            <w:pStyle w:val="Piedepgina"/>
          </w:pPr>
        </w:p>
      </w:tc>
      <w:tc>
        <w:tcPr>
          <w:tcW w:w="5395" w:type="dxa"/>
        </w:tcPr>
        <w:p w14:paraId="74CA1E08" w14:textId="44B842CD" w:rsidR="00CD2E45" w:rsidRPr="00874FE7" w:rsidRDefault="00CD2E45" w:rsidP="006709F1">
          <w:pPr>
            <w:pStyle w:val="Piedepgina"/>
          </w:pPr>
          <w:r>
            <w:t>Santiago Oviedo</w:t>
          </w:r>
        </w:p>
      </w:tc>
      <w:tc>
        <w:tcPr>
          <w:tcW w:w="3237" w:type="dxa"/>
        </w:tcPr>
        <w:sdt>
          <w:sdtPr>
            <w:rPr>
              <w:rStyle w:val="Nmerodepgina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Nmerodepgina"/>
            </w:rPr>
          </w:sdtEndPr>
          <w:sdtContent>
            <w:p w14:paraId="08EF0807" w14:textId="77777777" w:rsidR="00E74B29" w:rsidRPr="00E74B29" w:rsidRDefault="00E74B29" w:rsidP="006709F1">
              <w:pPr>
                <w:pStyle w:val="Piedepgina"/>
                <w:jc w:val="right"/>
              </w:pPr>
              <w:r w:rsidRPr="00E74B29">
                <w:rPr>
                  <w:lang w:bidi="es-ES"/>
                </w:rPr>
                <w:t xml:space="preserve">PÁGINA </w:t>
              </w:r>
              <w:r w:rsidRPr="00E74B29">
                <w:rPr>
                  <w:lang w:bidi="es-ES"/>
                </w:rPr>
                <w:fldChar w:fldCharType="begin"/>
              </w:r>
              <w:r w:rsidRPr="00E74B29">
                <w:rPr>
                  <w:lang w:bidi="es-ES"/>
                </w:rPr>
                <w:instrText xml:space="preserve"> PAGE </w:instrText>
              </w:r>
              <w:r w:rsidRPr="00E74B29">
                <w:rPr>
                  <w:lang w:bidi="es-ES"/>
                </w:rPr>
                <w:fldChar w:fldCharType="separate"/>
              </w:r>
              <w:r w:rsidR="00874EE2">
                <w:rPr>
                  <w:noProof/>
                  <w:lang w:bidi="es-ES"/>
                </w:rPr>
                <w:t>4</w:t>
              </w:r>
              <w:r w:rsidRPr="00E74B29">
                <w:rPr>
                  <w:lang w:bidi="es-ES"/>
                </w:rPr>
                <w:fldChar w:fldCharType="end"/>
              </w:r>
            </w:p>
          </w:sdtContent>
        </w:sdt>
      </w:tc>
      <w:tc>
        <w:tcPr>
          <w:tcW w:w="1079" w:type="dxa"/>
        </w:tcPr>
        <w:p w14:paraId="5513B667" w14:textId="77777777" w:rsidR="00E74B29" w:rsidRPr="00E74B29" w:rsidRDefault="00E74B29" w:rsidP="006709F1">
          <w:pPr>
            <w:pStyle w:val="Piedepgina"/>
          </w:pPr>
        </w:p>
      </w:tc>
    </w:tr>
  </w:tbl>
  <w:p w14:paraId="4ED994CE" w14:textId="77777777" w:rsidR="00E74B29" w:rsidRDefault="00E74B29" w:rsidP="006709F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1CED9" w14:textId="77777777" w:rsidR="00AD7E7A" w:rsidRDefault="00AD7E7A" w:rsidP="00E74B29">
      <w:r>
        <w:separator/>
      </w:r>
    </w:p>
  </w:footnote>
  <w:footnote w:type="continuationSeparator" w:id="0">
    <w:p w14:paraId="6F6C2FAB" w14:textId="77777777" w:rsidR="00AD7E7A" w:rsidRDefault="00AD7E7A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B20C01"/>
    <w:multiLevelType w:val="hybridMultilevel"/>
    <w:tmpl w:val="7A40646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E45"/>
    <w:rsid w:val="00007168"/>
    <w:rsid w:val="00021804"/>
    <w:rsid w:val="00086FA5"/>
    <w:rsid w:val="000D70EB"/>
    <w:rsid w:val="000E2EC1"/>
    <w:rsid w:val="000E4641"/>
    <w:rsid w:val="00124231"/>
    <w:rsid w:val="00151F66"/>
    <w:rsid w:val="00172073"/>
    <w:rsid w:val="00177F8D"/>
    <w:rsid w:val="00185F4A"/>
    <w:rsid w:val="00212DE5"/>
    <w:rsid w:val="00292F0C"/>
    <w:rsid w:val="002C734D"/>
    <w:rsid w:val="002D2200"/>
    <w:rsid w:val="002D47D3"/>
    <w:rsid w:val="0031783E"/>
    <w:rsid w:val="00383B38"/>
    <w:rsid w:val="003A4B30"/>
    <w:rsid w:val="003C7A56"/>
    <w:rsid w:val="003E79A2"/>
    <w:rsid w:val="0040564B"/>
    <w:rsid w:val="00433949"/>
    <w:rsid w:val="0046298D"/>
    <w:rsid w:val="0048120C"/>
    <w:rsid w:val="004909D9"/>
    <w:rsid w:val="004A2ABB"/>
    <w:rsid w:val="0050371C"/>
    <w:rsid w:val="00521481"/>
    <w:rsid w:val="0062493D"/>
    <w:rsid w:val="00632BA5"/>
    <w:rsid w:val="00665110"/>
    <w:rsid w:val="006709F1"/>
    <w:rsid w:val="006952D1"/>
    <w:rsid w:val="006A16FC"/>
    <w:rsid w:val="006C60E6"/>
    <w:rsid w:val="00721B66"/>
    <w:rsid w:val="00752E94"/>
    <w:rsid w:val="007A78C2"/>
    <w:rsid w:val="007F182A"/>
    <w:rsid w:val="00837914"/>
    <w:rsid w:val="00874EE2"/>
    <w:rsid w:val="00874FE7"/>
    <w:rsid w:val="00897DBF"/>
    <w:rsid w:val="00935CDD"/>
    <w:rsid w:val="00952F7D"/>
    <w:rsid w:val="0095496A"/>
    <w:rsid w:val="009A38BA"/>
    <w:rsid w:val="009F0300"/>
    <w:rsid w:val="00A73661"/>
    <w:rsid w:val="00AD606C"/>
    <w:rsid w:val="00AD7E7A"/>
    <w:rsid w:val="00AF7E1A"/>
    <w:rsid w:val="00B00BA4"/>
    <w:rsid w:val="00B43E11"/>
    <w:rsid w:val="00B830B9"/>
    <w:rsid w:val="00BB0BD1"/>
    <w:rsid w:val="00BB2A64"/>
    <w:rsid w:val="00BE6284"/>
    <w:rsid w:val="00C7125A"/>
    <w:rsid w:val="00C755AB"/>
    <w:rsid w:val="00C8703D"/>
    <w:rsid w:val="00CB0713"/>
    <w:rsid w:val="00CB4D20"/>
    <w:rsid w:val="00CD2E45"/>
    <w:rsid w:val="00CD7613"/>
    <w:rsid w:val="00D00665"/>
    <w:rsid w:val="00D223F8"/>
    <w:rsid w:val="00D43125"/>
    <w:rsid w:val="00D66A3A"/>
    <w:rsid w:val="00D92AFC"/>
    <w:rsid w:val="00DB16FE"/>
    <w:rsid w:val="00DF198B"/>
    <w:rsid w:val="00E22270"/>
    <w:rsid w:val="00E25E9F"/>
    <w:rsid w:val="00E74B29"/>
    <w:rsid w:val="00F231DA"/>
    <w:rsid w:val="00F31273"/>
    <w:rsid w:val="00F50791"/>
    <w:rsid w:val="00F61177"/>
    <w:rsid w:val="00F75727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B7EEA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 w:unhideWhenUsed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Ttulo1">
    <w:name w:val="heading 1"/>
    <w:basedOn w:val="Normal"/>
    <w:next w:val="Normal"/>
    <w:link w:val="Ttulo1C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Ttulo2">
    <w:name w:val="heading 2"/>
    <w:basedOn w:val="Normal"/>
    <w:next w:val="Normal"/>
    <w:link w:val="Ttulo2C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Ttulo3">
    <w:name w:val="heading 3"/>
    <w:basedOn w:val="Ttulo2"/>
    <w:next w:val="Normal"/>
    <w:link w:val="Ttulo3C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Ttulo4">
    <w:name w:val="heading 4"/>
    <w:basedOn w:val="Normal"/>
    <w:next w:val="Normal"/>
    <w:link w:val="Ttulo4C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limitadorgrfico">
    <w:name w:val="Delimitador gráfico"/>
    <w:basedOn w:val="Normal"/>
    <w:uiPriority w:val="8"/>
    <w:qFormat/>
    <w:rsid w:val="00DF198B"/>
    <w:rPr>
      <w:sz w:val="10"/>
    </w:rPr>
  </w:style>
  <w:style w:type="paragraph" w:styleId="Textodeglobo">
    <w:name w:val="Balloon Text"/>
    <w:basedOn w:val="Normal"/>
    <w:link w:val="TextodegloboC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aconcuadrcula">
    <w:name w:val="Table Grid"/>
    <w:basedOn w:val="Tabla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Ttulo2Car">
    <w:name w:val="Título 2 Car"/>
    <w:basedOn w:val="Fuentedeprrafopredeter"/>
    <w:link w:val="Ttulo2"/>
    <w:uiPriority w:val="1"/>
    <w:rsid w:val="00874FE7"/>
    <w:rPr>
      <w:b/>
      <w:sz w:val="48"/>
      <w:szCs w:val="48"/>
    </w:rPr>
  </w:style>
  <w:style w:type="character" w:customStyle="1" w:styleId="Ttulo3Car">
    <w:name w:val="Título 3 Car"/>
    <w:basedOn w:val="Fuentedeprrafopredeter"/>
    <w:link w:val="Ttulo3"/>
    <w:uiPriority w:val="2"/>
    <w:rsid w:val="00874FE7"/>
    <w:rPr>
      <w:sz w:val="36"/>
      <w:szCs w:val="36"/>
    </w:rPr>
  </w:style>
  <w:style w:type="character" w:customStyle="1" w:styleId="Ttulo4Car">
    <w:name w:val="Título 4 Car"/>
    <w:basedOn w:val="Fuentedeprrafopredeter"/>
    <w:link w:val="Ttulo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o">
    <w:name w:val="Texto"/>
    <w:basedOn w:val="Normal"/>
    <w:uiPriority w:val="5"/>
    <w:qFormat/>
    <w:rsid w:val="00021804"/>
    <w:rPr>
      <w:sz w:val="26"/>
      <w:szCs w:val="28"/>
    </w:rPr>
  </w:style>
  <w:style w:type="paragraph" w:styleId="Encabezado">
    <w:name w:val="header"/>
    <w:basedOn w:val="Piedepgina"/>
    <w:link w:val="EncabezadoCar"/>
    <w:uiPriority w:val="99"/>
    <w:semiHidden/>
    <w:rsid w:val="00E74B29"/>
    <w:rPr>
      <w:rFonts w:ascii="Georgia" w:hAnsi="Georgia"/>
    </w:r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874FE7"/>
    <w:rPr>
      <w:rFonts w:ascii="Georgia" w:hAnsi="Georgia"/>
    </w:rPr>
  </w:style>
  <w:style w:type="paragraph" w:styleId="Piedepgina">
    <w:name w:val="footer"/>
    <w:basedOn w:val="Normal"/>
    <w:link w:val="PiedepginaC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Nmerodepgina">
    <w:name w:val="page number"/>
    <w:basedOn w:val="Fuentedeprrafopredeter"/>
    <w:uiPriority w:val="99"/>
    <w:semiHidden/>
    <w:rsid w:val="00E74B29"/>
  </w:style>
  <w:style w:type="character" w:customStyle="1" w:styleId="Ttulo5Car">
    <w:name w:val="Título 5 Car"/>
    <w:basedOn w:val="Fuentedeprrafopredeter"/>
    <w:link w:val="Ttulo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Cita">
    <w:name w:val="Quote"/>
    <w:basedOn w:val="Normal"/>
    <w:next w:val="Normal"/>
    <w:link w:val="CitaC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CitaCar">
    <w:name w:val="Cita Car"/>
    <w:basedOn w:val="Fuentedeprrafopredeter"/>
    <w:link w:val="Cita"/>
    <w:uiPriority w:val="6"/>
    <w:rsid w:val="00874FE7"/>
    <w:rPr>
      <w:color w:val="476166" w:themeColor="accent1"/>
      <w:sz w:val="96"/>
      <w:szCs w:val="96"/>
    </w:rPr>
  </w:style>
  <w:style w:type="character" w:styleId="Textodelmarcadordeposicin">
    <w:name w:val="Placeholder Text"/>
    <w:basedOn w:val="Fuentedeprrafopredeter"/>
    <w:uiPriority w:val="99"/>
    <w:semiHidden/>
    <w:rsid w:val="00874FE7"/>
    <w:rPr>
      <w:color w:val="808080"/>
    </w:rPr>
  </w:style>
  <w:style w:type="paragraph" w:styleId="Prrafodelista">
    <w:name w:val="List Paragraph"/>
    <w:basedOn w:val="Normal"/>
    <w:uiPriority w:val="34"/>
    <w:semiHidden/>
    <w:qFormat/>
    <w:rsid w:val="0062493D"/>
    <w:pPr>
      <w:ind w:left="720"/>
      <w:contextualSpacing/>
    </w:pPr>
  </w:style>
  <w:style w:type="paragraph" w:customStyle="1" w:styleId="Estiloindice">
    <w:name w:val="Estilo indice"/>
    <w:basedOn w:val="Normal"/>
    <w:link w:val="EstiloindiceCar"/>
    <w:uiPriority w:val="7"/>
    <w:qFormat/>
    <w:rsid w:val="00D00665"/>
    <w:rPr>
      <w:color w:val="476166" w:themeColor="accent1"/>
      <w:sz w:val="36"/>
      <w:szCs w:val="36"/>
    </w:rPr>
  </w:style>
  <w:style w:type="paragraph" w:styleId="TtuloTDC">
    <w:name w:val="TOC Heading"/>
    <w:basedOn w:val="Ttulo1"/>
    <w:next w:val="Normal"/>
    <w:uiPriority w:val="39"/>
    <w:unhideWhenUsed/>
    <w:qFormat/>
    <w:rsid w:val="00D00665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  <w:lang w:val="es-AR" w:eastAsia="es-AR"/>
    </w:rPr>
  </w:style>
  <w:style w:type="character" w:customStyle="1" w:styleId="EstiloindiceCar">
    <w:name w:val="Estilo indice Car"/>
    <w:basedOn w:val="Fuentedeprrafopredeter"/>
    <w:link w:val="Estiloindice"/>
    <w:uiPriority w:val="7"/>
    <w:rsid w:val="00D00665"/>
    <w:rPr>
      <w:color w:val="476166" w:themeColor="accent1"/>
      <w:sz w:val="36"/>
      <w:szCs w:val="36"/>
    </w:rPr>
  </w:style>
  <w:style w:type="paragraph" w:styleId="TDC1">
    <w:name w:val="toc 1"/>
    <w:basedOn w:val="Normal"/>
    <w:next w:val="Normal"/>
    <w:autoRedefine/>
    <w:uiPriority w:val="39"/>
    <w:rsid w:val="00D00665"/>
    <w:pPr>
      <w:spacing w:after="100"/>
    </w:pPr>
  </w:style>
  <w:style w:type="paragraph" w:styleId="TDC2">
    <w:name w:val="toc 2"/>
    <w:basedOn w:val="Normal"/>
    <w:next w:val="Normal"/>
    <w:autoRedefine/>
    <w:uiPriority w:val="39"/>
    <w:rsid w:val="00D00665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rsid w:val="00D00665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D0066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nti%20Oviedo\AppData\Roaming\Microsoft\Templates\Informe%20de%20estudiante%20modern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EB611A2FC02472E9AAD19CB3ED706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D5FB13-EE9F-40FA-822A-B881D91739FA}"/>
      </w:docPartPr>
      <w:docPartBody>
        <w:p w:rsidR="00B3007C" w:rsidRDefault="00590600">
          <w:pPr>
            <w:pStyle w:val="FEB611A2FC02472E9AAD19CB3ED706D0"/>
          </w:pPr>
          <w:r w:rsidRPr="00DF198B">
            <w:rPr>
              <w:lang w:bidi="es-ES"/>
            </w:rPr>
            <w:t>—</w:t>
          </w:r>
        </w:p>
      </w:docPartBody>
    </w:docPart>
    <w:docPart>
      <w:docPartPr>
        <w:name w:val="14A13A2AEB134B2B99BF9F7C3686FA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BBF418-545D-4B46-A023-1FB5C884BAF5}"/>
      </w:docPartPr>
      <w:docPartBody>
        <w:p w:rsidR="00B3007C" w:rsidRDefault="00590600">
          <w:pPr>
            <w:pStyle w:val="14A13A2AEB134B2B99BF9F7C3686FAC1"/>
          </w:pPr>
          <w:r w:rsidRPr="00DF198B">
            <w:rPr>
              <w:lang w:bidi="es-ES"/>
            </w:rPr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AF9"/>
    <w:rsid w:val="002B4A98"/>
    <w:rsid w:val="004825CE"/>
    <w:rsid w:val="00590600"/>
    <w:rsid w:val="00857E6A"/>
    <w:rsid w:val="00B3007C"/>
    <w:rsid w:val="00C93E47"/>
    <w:rsid w:val="00D23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419" w:eastAsia="es-419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EB611A2FC02472E9AAD19CB3ED706D0">
    <w:name w:val="FEB611A2FC02472E9AAD19CB3ED706D0"/>
  </w:style>
  <w:style w:type="paragraph" w:customStyle="1" w:styleId="14A13A2AEB134B2B99BF9F7C3686FAC1">
    <w:name w:val="14A13A2AEB134B2B99BF9F7C3686FAC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CD5DB78-A314-4B2E-8C2B-4612D1F1CE3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 estudiante moderno.dotx</Template>
  <TotalTime>0</TotalTime>
  <Pages>11</Pages>
  <Words>410</Words>
  <Characters>2261</Characters>
  <Application>Microsoft Office Word</Application>
  <DocSecurity>0</DocSecurity>
  <Lines>18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2024-05-05T14:13:00Z</dcterms:created>
  <dcterms:modified xsi:type="dcterms:W3CDTF">2024-10-16T13:36:00Z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